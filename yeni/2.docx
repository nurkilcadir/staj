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6A6E5C" w:rsidRDefault="006A6E5C" w:rsidP="006A6E5C">
            <w:pPr>
              <w:rPr>
                <w:rFonts w:ascii="Times New Roman" w:hAnsi="Times New Roman" w:cs="Times New Roman"/>
              </w:rPr>
            </w:pPr>
          </w:p>
          <w:p w:rsidR="006A6E5C" w:rsidRPr="00465A78" w:rsidRDefault="006A6E5C" w:rsidP="006A6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 i</w:t>
            </w:r>
            <w:proofErr w:type="gram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decided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XAML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adviced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engineers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6E5C" w:rsidRPr="00465A78" w:rsidRDefault="006A6E5C" w:rsidP="006A6E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6E5C" w:rsidRPr="00465A78" w:rsidRDefault="006A6E5C" w:rsidP="006A6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heart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tutorial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6E5C" w:rsidRPr="00465A78" w:rsidRDefault="006A6E5C" w:rsidP="006A6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465A78">
              <w:rPr>
                <w:rFonts w:ascii="Times New Roman" w:hAnsi="Times New Roman" w:cs="Times New Roman"/>
                <w:sz w:val="24"/>
                <w:szCs w:val="24"/>
              </w:rPr>
              <w:t xml:space="preserve"> XAML.</w:t>
            </w:r>
          </w:p>
          <w:p w:rsidR="006A6E5C" w:rsidRDefault="006A6E5C" w:rsidP="006A6E5C">
            <w:pPr>
              <w:rPr>
                <w:rFonts w:ascii="Times New Roman" w:hAnsi="Times New Roman" w:cs="Times New Roman"/>
              </w:rPr>
            </w:pPr>
          </w:p>
          <w:p w:rsidR="006A6E5C" w:rsidRPr="00465A78" w:rsidRDefault="006A6E5C" w:rsidP="006A6E5C">
            <w:pPr>
              <w:shd w:val="clear" w:color="auto" w:fill="FFFFFF"/>
              <w:spacing w:line="264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color w:val="323232"/>
                <w:spacing w:val="-5"/>
                <w:kern w:val="36"/>
                <w:sz w:val="28"/>
                <w:szCs w:val="28"/>
                <w:lang w:eastAsia="tr-TR"/>
              </w:rPr>
            </w:pPr>
            <w:r w:rsidRPr="00465A78">
              <w:rPr>
                <w:rFonts w:ascii="Times New Roman" w:eastAsia="Times New Roman" w:hAnsi="Times New Roman" w:cs="Times New Roman"/>
                <w:b/>
                <w:bCs/>
                <w:color w:val="323232"/>
                <w:spacing w:val="-5"/>
                <w:kern w:val="36"/>
                <w:sz w:val="28"/>
                <w:szCs w:val="28"/>
                <w:lang w:eastAsia="tr-TR"/>
              </w:rPr>
              <w:t>XAML (</w:t>
            </w:r>
            <w:proofErr w:type="spellStart"/>
            <w:r w:rsidRPr="00465A78">
              <w:rPr>
                <w:rFonts w:ascii="Times New Roman" w:eastAsia="Times New Roman" w:hAnsi="Times New Roman" w:cs="Times New Roman"/>
                <w:b/>
                <w:bCs/>
                <w:color w:val="323232"/>
                <w:spacing w:val="-5"/>
                <w:kern w:val="36"/>
                <w:sz w:val="28"/>
                <w:szCs w:val="28"/>
                <w:lang w:eastAsia="tr-TR"/>
              </w:rPr>
              <w:t>Extensible</w:t>
            </w:r>
            <w:proofErr w:type="spellEnd"/>
            <w:r w:rsidRPr="00465A78">
              <w:rPr>
                <w:rFonts w:ascii="Times New Roman" w:eastAsia="Times New Roman" w:hAnsi="Times New Roman" w:cs="Times New Roman"/>
                <w:b/>
                <w:bCs/>
                <w:color w:val="323232"/>
                <w:spacing w:val="-5"/>
                <w:kern w:val="36"/>
                <w:sz w:val="28"/>
                <w:szCs w:val="28"/>
                <w:lang w:eastAsia="tr-TR"/>
              </w:rPr>
              <w:t xml:space="preserve"> Application </w:t>
            </w:r>
            <w:proofErr w:type="spellStart"/>
            <w:r w:rsidRPr="00465A78">
              <w:rPr>
                <w:rFonts w:ascii="Times New Roman" w:eastAsia="Times New Roman" w:hAnsi="Times New Roman" w:cs="Times New Roman"/>
                <w:b/>
                <w:bCs/>
                <w:color w:val="323232"/>
                <w:spacing w:val="-5"/>
                <w:kern w:val="36"/>
                <w:sz w:val="28"/>
                <w:szCs w:val="28"/>
                <w:lang w:eastAsia="tr-TR"/>
              </w:rPr>
              <w:t>Markup</w:t>
            </w:r>
            <w:proofErr w:type="spellEnd"/>
            <w:r w:rsidRPr="00465A78">
              <w:rPr>
                <w:rFonts w:ascii="Times New Roman" w:eastAsia="Times New Roman" w:hAnsi="Times New Roman" w:cs="Times New Roman"/>
                <w:b/>
                <w:bCs/>
                <w:color w:val="323232"/>
                <w:spacing w:val="-5"/>
                <w:kern w:val="36"/>
                <w:sz w:val="28"/>
                <w:szCs w:val="28"/>
                <w:lang w:eastAsia="tr-TR"/>
              </w:rPr>
              <w:t xml:space="preserve"> Language)</w:t>
            </w:r>
          </w:p>
          <w:p w:rsidR="006A6E5C" w:rsidRPr="00465A78" w:rsidRDefault="006A6E5C" w:rsidP="006A6E5C">
            <w:pPr>
              <w:pStyle w:val="NormalWeb"/>
              <w:shd w:val="clear" w:color="auto" w:fill="FFFFFF"/>
              <w:spacing w:before="0" w:beforeAutospacing="0" w:after="360" w:afterAutospacing="0" w:line="401" w:lineRule="atLeast"/>
              <w:rPr>
                <w:color w:val="6C6C6C"/>
              </w:rPr>
            </w:pPr>
            <w:r w:rsidRPr="00465A78">
              <w:rPr>
                <w:color w:val="6C6C6C"/>
              </w:rPr>
              <w:t xml:space="preserve">XAML, </w:t>
            </w:r>
            <w:proofErr w:type="spellStart"/>
            <w:r w:rsidRPr="00465A78">
              <w:rPr>
                <w:color w:val="6C6C6C"/>
              </w:rPr>
              <w:t>Extensible</w:t>
            </w:r>
            <w:proofErr w:type="spellEnd"/>
            <w:r w:rsidRPr="00465A78">
              <w:rPr>
                <w:color w:val="6C6C6C"/>
              </w:rPr>
              <w:t xml:space="preserve"> Application </w:t>
            </w:r>
            <w:proofErr w:type="spellStart"/>
            <w:r w:rsidRPr="00465A78">
              <w:rPr>
                <w:color w:val="6C6C6C"/>
              </w:rPr>
              <w:t>Markup</w:t>
            </w:r>
            <w:proofErr w:type="spellEnd"/>
            <w:r w:rsidRPr="00465A78">
              <w:rPr>
                <w:color w:val="6C6C6C"/>
              </w:rPr>
              <w:t xml:space="preserve"> Language, is </w:t>
            </w:r>
            <w:proofErr w:type="spellStart"/>
            <w:r w:rsidRPr="00465A78">
              <w:rPr>
                <w:color w:val="6C6C6C"/>
              </w:rPr>
              <w:fldChar w:fldCharType="begin"/>
            </w:r>
            <w:r w:rsidRPr="00465A78">
              <w:rPr>
                <w:color w:val="6C6C6C"/>
              </w:rPr>
              <w:instrText xml:space="preserve"> HYPERLINK "https://searchwindowsserver.techtarget.com/definition/Microsoft" </w:instrText>
            </w:r>
            <w:r w:rsidRPr="00465A78">
              <w:rPr>
                <w:color w:val="6C6C6C"/>
              </w:rPr>
              <w:fldChar w:fldCharType="separate"/>
            </w:r>
            <w:r w:rsidRPr="00465A78">
              <w:rPr>
                <w:rStyle w:val="Kpr"/>
                <w:color w:val="00B3AC"/>
              </w:rPr>
              <w:t>Microsoft</w:t>
            </w:r>
            <w:r w:rsidRPr="00465A78">
              <w:rPr>
                <w:color w:val="6C6C6C"/>
              </w:rPr>
              <w:fldChar w:fldCharType="end"/>
            </w:r>
            <w:r w:rsidRPr="00465A78">
              <w:rPr>
                <w:color w:val="6C6C6C"/>
              </w:rPr>
              <w:t>'s</w:t>
            </w:r>
            <w:proofErr w:type="spellEnd"/>
            <w:r w:rsidRPr="00465A78">
              <w:rPr>
                <w:color w:val="6C6C6C"/>
              </w:rPr>
              <w:t> </w:t>
            </w:r>
            <w:hyperlink r:id="rId4" w:history="1">
              <w:r w:rsidRPr="00465A78">
                <w:rPr>
                  <w:rStyle w:val="Kpr"/>
                  <w:color w:val="00B3AC"/>
                </w:rPr>
                <w:t>XML</w:t>
              </w:r>
            </w:hyperlink>
            <w:r w:rsidRPr="00465A78">
              <w:rPr>
                <w:color w:val="6C6C6C"/>
              </w:rPr>
              <w:t>-</w:t>
            </w:r>
            <w:proofErr w:type="spellStart"/>
            <w:r w:rsidRPr="00465A78">
              <w:rPr>
                <w:color w:val="6C6C6C"/>
              </w:rPr>
              <w:t>based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language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for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creating</w:t>
            </w:r>
            <w:proofErr w:type="spellEnd"/>
            <w:r w:rsidRPr="00465A78">
              <w:rPr>
                <w:color w:val="6C6C6C"/>
              </w:rPr>
              <w:t xml:space="preserve"> a </w:t>
            </w:r>
            <w:proofErr w:type="spellStart"/>
            <w:r w:rsidRPr="00465A78">
              <w:rPr>
                <w:color w:val="6C6C6C"/>
              </w:rPr>
              <w:t>rich</w:t>
            </w:r>
            <w:proofErr w:type="spellEnd"/>
            <w:r w:rsidRPr="00465A78">
              <w:rPr>
                <w:color w:val="6C6C6C"/>
              </w:rPr>
              <w:t> </w:t>
            </w:r>
            <w:hyperlink r:id="rId5" w:history="1">
              <w:r w:rsidRPr="00465A78">
                <w:rPr>
                  <w:rStyle w:val="Kpr"/>
                  <w:color w:val="00B3AC"/>
                </w:rPr>
                <w:t>GUI</w:t>
              </w:r>
            </w:hyperlink>
            <w:r w:rsidRPr="00465A78">
              <w:rPr>
                <w:color w:val="6C6C6C"/>
              </w:rPr>
              <w:t xml:space="preserve">, </w:t>
            </w:r>
            <w:proofErr w:type="spellStart"/>
            <w:r w:rsidRPr="00465A78">
              <w:rPr>
                <w:color w:val="6C6C6C"/>
              </w:rPr>
              <w:t>or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graphical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user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interface</w:t>
            </w:r>
            <w:proofErr w:type="spellEnd"/>
            <w:r w:rsidRPr="00465A78">
              <w:rPr>
                <w:color w:val="6C6C6C"/>
              </w:rPr>
              <w:t xml:space="preserve">. XAML </w:t>
            </w:r>
            <w:proofErr w:type="spellStart"/>
            <w:r w:rsidRPr="00465A78">
              <w:rPr>
                <w:color w:val="6C6C6C"/>
              </w:rPr>
              <w:t>supports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both</w:t>
            </w:r>
            <w:proofErr w:type="spellEnd"/>
            <w:r w:rsidRPr="00465A78">
              <w:rPr>
                <w:color w:val="6C6C6C"/>
              </w:rPr>
              <w:t> </w:t>
            </w:r>
            <w:proofErr w:type="spellStart"/>
            <w:r w:rsidRPr="00465A78">
              <w:rPr>
                <w:color w:val="6C6C6C"/>
              </w:rPr>
              <w:fldChar w:fldCharType="begin"/>
            </w:r>
            <w:r w:rsidRPr="00465A78">
              <w:rPr>
                <w:color w:val="6C6C6C"/>
              </w:rPr>
              <w:instrText xml:space="preserve"> HYPERLINK "https://whatis.techtarget.com/definition/vector" </w:instrText>
            </w:r>
            <w:r w:rsidRPr="00465A78">
              <w:rPr>
                <w:color w:val="6C6C6C"/>
              </w:rPr>
              <w:fldChar w:fldCharType="separate"/>
            </w:r>
            <w:r w:rsidRPr="00465A78">
              <w:rPr>
                <w:rStyle w:val="Kpr"/>
                <w:color w:val="00B3AC"/>
              </w:rPr>
              <w:t>vector</w:t>
            </w:r>
            <w:proofErr w:type="spellEnd"/>
            <w:r w:rsidRPr="00465A78">
              <w:rPr>
                <w:color w:val="6C6C6C"/>
              </w:rPr>
              <w:fldChar w:fldCharType="end"/>
            </w:r>
            <w:r w:rsidRPr="00465A78">
              <w:rPr>
                <w:color w:val="6C6C6C"/>
              </w:rPr>
              <w:t> </w:t>
            </w:r>
            <w:proofErr w:type="spellStart"/>
            <w:r w:rsidRPr="00465A78">
              <w:rPr>
                <w:color w:val="6C6C6C"/>
              </w:rPr>
              <w:t>and</w:t>
            </w:r>
            <w:proofErr w:type="spellEnd"/>
            <w:r w:rsidRPr="00465A78">
              <w:rPr>
                <w:color w:val="6C6C6C"/>
              </w:rPr>
              <w:t> </w:t>
            </w:r>
            <w:proofErr w:type="spellStart"/>
            <w:r w:rsidRPr="00465A78">
              <w:rPr>
                <w:color w:val="6C6C6C"/>
              </w:rPr>
              <w:fldChar w:fldCharType="begin"/>
            </w:r>
            <w:r w:rsidRPr="00465A78">
              <w:rPr>
                <w:color w:val="6C6C6C"/>
              </w:rPr>
              <w:instrText xml:space="preserve"> HYPERLINK "https://whatis.techtarget.com/definition/bit-map" </w:instrText>
            </w:r>
            <w:r w:rsidRPr="00465A78">
              <w:rPr>
                <w:color w:val="6C6C6C"/>
              </w:rPr>
              <w:fldChar w:fldCharType="separate"/>
            </w:r>
            <w:r w:rsidRPr="00465A78">
              <w:rPr>
                <w:rStyle w:val="Kpr"/>
                <w:color w:val="00B3AC"/>
              </w:rPr>
              <w:t>bitmap</w:t>
            </w:r>
            <w:proofErr w:type="spellEnd"/>
            <w:r w:rsidRPr="00465A78">
              <w:rPr>
                <w:color w:val="6C6C6C"/>
              </w:rPr>
              <w:fldChar w:fldCharType="end"/>
            </w:r>
            <w:r w:rsidRPr="00465A78">
              <w:rPr>
                <w:color w:val="6C6C6C"/>
              </w:rPr>
              <w:t> </w:t>
            </w:r>
            <w:proofErr w:type="spellStart"/>
            <w:r w:rsidRPr="00465A78">
              <w:rPr>
                <w:color w:val="6C6C6C"/>
              </w:rPr>
              <w:t>types</w:t>
            </w:r>
            <w:proofErr w:type="spellEnd"/>
            <w:r w:rsidRPr="00465A78">
              <w:rPr>
                <w:color w:val="6C6C6C"/>
              </w:rPr>
              <w:t xml:space="preserve"> of </w:t>
            </w:r>
            <w:proofErr w:type="spellStart"/>
            <w:r w:rsidRPr="00465A78">
              <w:rPr>
                <w:color w:val="6C6C6C"/>
              </w:rPr>
              <w:t>graphics</w:t>
            </w:r>
            <w:proofErr w:type="spellEnd"/>
            <w:r w:rsidRPr="00465A78">
              <w:rPr>
                <w:color w:val="6C6C6C"/>
              </w:rPr>
              <w:t xml:space="preserve">, as </w:t>
            </w:r>
            <w:proofErr w:type="spellStart"/>
            <w:r w:rsidRPr="00465A78">
              <w:rPr>
                <w:color w:val="6C6C6C"/>
              </w:rPr>
              <w:t>well</w:t>
            </w:r>
            <w:proofErr w:type="spellEnd"/>
            <w:r w:rsidRPr="00465A78">
              <w:rPr>
                <w:color w:val="6C6C6C"/>
              </w:rPr>
              <w:t xml:space="preserve"> as </w:t>
            </w:r>
            <w:proofErr w:type="spellStart"/>
            <w:r w:rsidRPr="00465A78">
              <w:rPr>
                <w:color w:val="6C6C6C"/>
              </w:rPr>
              <w:t>rich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text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and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multimedia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files</w:t>
            </w:r>
            <w:proofErr w:type="spellEnd"/>
            <w:r w:rsidRPr="00465A78">
              <w:rPr>
                <w:color w:val="6C6C6C"/>
              </w:rPr>
              <w:t xml:space="preserve">. XAML </w:t>
            </w:r>
            <w:proofErr w:type="spellStart"/>
            <w:r w:rsidRPr="00465A78">
              <w:rPr>
                <w:color w:val="6C6C6C"/>
              </w:rPr>
              <w:t>was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introduced</w:t>
            </w:r>
            <w:proofErr w:type="spellEnd"/>
            <w:r w:rsidRPr="00465A78">
              <w:rPr>
                <w:color w:val="6C6C6C"/>
              </w:rPr>
              <w:t xml:space="preserve"> in 2003 as </w:t>
            </w:r>
            <w:proofErr w:type="spellStart"/>
            <w:r w:rsidRPr="00465A78">
              <w:rPr>
                <w:color w:val="6C6C6C"/>
              </w:rPr>
              <w:t>the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language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behind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the</w:t>
            </w:r>
            <w:proofErr w:type="spellEnd"/>
            <w:r w:rsidRPr="00465A78">
              <w:rPr>
                <w:color w:val="6C6C6C"/>
              </w:rPr>
              <w:t> </w:t>
            </w:r>
            <w:hyperlink r:id="rId6" w:history="1">
              <w:r w:rsidRPr="00465A78">
                <w:rPr>
                  <w:rStyle w:val="Kpr"/>
                  <w:color w:val="00B3AC"/>
                </w:rPr>
                <w:t>Windows Presentation Foundation</w:t>
              </w:r>
            </w:hyperlink>
            <w:r w:rsidRPr="00465A78">
              <w:rPr>
                <w:color w:val="6C6C6C"/>
              </w:rPr>
              <w:t xml:space="preserve">, </w:t>
            </w:r>
            <w:proofErr w:type="spellStart"/>
            <w:r w:rsidRPr="00465A78">
              <w:rPr>
                <w:color w:val="6C6C6C"/>
              </w:rPr>
              <w:t>which</w:t>
            </w:r>
            <w:proofErr w:type="spellEnd"/>
            <w:r w:rsidRPr="00465A78">
              <w:rPr>
                <w:color w:val="6C6C6C"/>
              </w:rPr>
              <w:t xml:space="preserve"> is </w:t>
            </w:r>
            <w:proofErr w:type="spellStart"/>
            <w:r w:rsidRPr="00465A78">
              <w:rPr>
                <w:color w:val="6C6C6C"/>
              </w:rPr>
              <w:t>Microsoft's</w:t>
            </w:r>
            <w:proofErr w:type="spellEnd"/>
            <w:r w:rsidRPr="00465A78">
              <w:rPr>
                <w:color w:val="6C6C6C"/>
              </w:rPr>
              <w:t xml:space="preserve"> GUI </w:t>
            </w:r>
            <w:proofErr w:type="spellStart"/>
            <w:r w:rsidRPr="00465A78">
              <w:rPr>
                <w:color w:val="6C6C6C"/>
              </w:rPr>
              <w:t>design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tool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for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the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upcoming</w:t>
            </w:r>
            <w:proofErr w:type="spellEnd"/>
            <w:r w:rsidRPr="00465A78">
              <w:rPr>
                <w:color w:val="6C6C6C"/>
              </w:rPr>
              <w:t xml:space="preserve"> Windows Vista </w:t>
            </w:r>
            <w:proofErr w:type="spellStart"/>
            <w:r w:rsidRPr="00465A78">
              <w:rPr>
                <w:color w:val="6C6C6C"/>
              </w:rPr>
              <w:fldChar w:fldCharType="begin"/>
            </w:r>
            <w:r w:rsidRPr="00465A78">
              <w:rPr>
                <w:color w:val="6C6C6C"/>
              </w:rPr>
              <w:instrText xml:space="preserve"> HYPERLINK "https://whatis.techtarget.com/definition/operating-system-OS" </w:instrText>
            </w:r>
            <w:r w:rsidRPr="00465A78">
              <w:rPr>
                <w:color w:val="6C6C6C"/>
              </w:rPr>
              <w:fldChar w:fldCharType="separate"/>
            </w:r>
            <w:r w:rsidRPr="00465A78">
              <w:rPr>
                <w:rStyle w:val="Kpr"/>
                <w:color w:val="00B3AC"/>
              </w:rPr>
              <w:t>operating</w:t>
            </w:r>
            <w:proofErr w:type="spellEnd"/>
            <w:r w:rsidRPr="00465A78">
              <w:rPr>
                <w:rStyle w:val="Kpr"/>
                <w:color w:val="00B3AC"/>
              </w:rPr>
              <w:t xml:space="preserve"> </w:t>
            </w:r>
            <w:proofErr w:type="spellStart"/>
            <w:r w:rsidRPr="00465A78">
              <w:rPr>
                <w:rStyle w:val="Kpr"/>
                <w:color w:val="00B3AC"/>
              </w:rPr>
              <w:t>system</w:t>
            </w:r>
            <w:proofErr w:type="spellEnd"/>
            <w:r w:rsidRPr="00465A78">
              <w:rPr>
                <w:color w:val="6C6C6C"/>
              </w:rPr>
              <w:fldChar w:fldCharType="end"/>
            </w:r>
            <w:r w:rsidRPr="00465A78">
              <w:rPr>
                <w:color w:val="6C6C6C"/>
              </w:rPr>
              <w:t>.</w:t>
            </w:r>
          </w:p>
          <w:p w:rsidR="006A6E5C" w:rsidRPr="00465A78" w:rsidRDefault="006A6E5C" w:rsidP="006A6E5C">
            <w:pPr>
              <w:pStyle w:val="NormalWeb"/>
              <w:shd w:val="clear" w:color="auto" w:fill="FFFFFF"/>
              <w:spacing w:before="360" w:beforeAutospacing="0" w:after="360" w:afterAutospacing="0" w:line="401" w:lineRule="atLeast"/>
              <w:rPr>
                <w:color w:val="6C6C6C"/>
              </w:rPr>
            </w:pPr>
            <w:r w:rsidRPr="00465A78">
              <w:rPr>
                <w:color w:val="6C6C6C"/>
              </w:rPr>
              <w:t xml:space="preserve">XAML </w:t>
            </w:r>
            <w:proofErr w:type="spellStart"/>
            <w:r w:rsidRPr="00465A78">
              <w:rPr>
                <w:color w:val="6C6C6C"/>
              </w:rPr>
              <w:t>files</w:t>
            </w:r>
            <w:proofErr w:type="spellEnd"/>
            <w:r w:rsidRPr="00465A78">
              <w:rPr>
                <w:color w:val="6C6C6C"/>
              </w:rPr>
              <w:t xml:space="preserve"> can be </w:t>
            </w:r>
            <w:proofErr w:type="spellStart"/>
            <w:r w:rsidRPr="00465A78">
              <w:rPr>
                <w:color w:val="6C6C6C"/>
              </w:rPr>
              <w:t>produced</w:t>
            </w:r>
            <w:proofErr w:type="spellEnd"/>
            <w:r w:rsidRPr="00465A78">
              <w:rPr>
                <w:color w:val="6C6C6C"/>
              </w:rPr>
              <w:t xml:space="preserve"> in </w:t>
            </w:r>
            <w:proofErr w:type="spellStart"/>
            <w:r w:rsidRPr="00465A78">
              <w:rPr>
                <w:color w:val="6C6C6C"/>
              </w:rPr>
              <w:t>either</w:t>
            </w:r>
            <w:proofErr w:type="spellEnd"/>
            <w:r w:rsidRPr="00465A78">
              <w:rPr>
                <w:color w:val="6C6C6C"/>
              </w:rPr>
              <w:t xml:space="preserve"> Visual </w:t>
            </w:r>
            <w:proofErr w:type="spellStart"/>
            <w:r w:rsidRPr="00465A78">
              <w:rPr>
                <w:color w:val="6C6C6C"/>
              </w:rPr>
              <w:t>Studio</w:t>
            </w:r>
            <w:proofErr w:type="spellEnd"/>
            <w:r w:rsidRPr="00465A78">
              <w:rPr>
                <w:color w:val="6C6C6C"/>
              </w:rPr>
              <w:t xml:space="preserve">, </w:t>
            </w:r>
            <w:proofErr w:type="spellStart"/>
            <w:r w:rsidRPr="00465A78">
              <w:rPr>
                <w:color w:val="6C6C6C"/>
              </w:rPr>
              <w:t>Microsoft's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development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tool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for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proofErr w:type="gramStart"/>
            <w:r w:rsidRPr="00465A78">
              <w:rPr>
                <w:color w:val="6C6C6C"/>
              </w:rPr>
              <w:t>the</w:t>
            </w:r>
            <w:proofErr w:type="spellEnd"/>
            <w:r w:rsidRPr="00465A78">
              <w:rPr>
                <w:color w:val="6C6C6C"/>
              </w:rPr>
              <w:t xml:space="preserve"> .NET</w:t>
            </w:r>
            <w:proofErr w:type="gramEnd"/>
            <w:r w:rsidRPr="00465A78">
              <w:rPr>
                <w:color w:val="6C6C6C"/>
              </w:rPr>
              <w:t xml:space="preserve"> Framework, </w:t>
            </w:r>
            <w:proofErr w:type="spellStart"/>
            <w:r w:rsidRPr="00465A78">
              <w:rPr>
                <w:color w:val="6C6C6C"/>
              </w:rPr>
              <w:t>or</w:t>
            </w:r>
            <w:proofErr w:type="spellEnd"/>
            <w:r w:rsidRPr="00465A78">
              <w:rPr>
                <w:color w:val="6C6C6C"/>
              </w:rPr>
              <w:t xml:space="preserve"> in </w:t>
            </w:r>
            <w:proofErr w:type="spellStart"/>
            <w:r w:rsidRPr="00465A78">
              <w:rPr>
                <w:color w:val="6C6C6C"/>
              </w:rPr>
              <w:t>Microsoft's</w:t>
            </w:r>
            <w:proofErr w:type="spellEnd"/>
            <w:r w:rsidRPr="00465A78">
              <w:rPr>
                <w:color w:val="6C6C6C"/>
              </w:rPr>
              <w:t> </w:t>
            </w:r>
            <w:proofErr w:type="spellStart"/>
            <w:r w:rsidRPr="00465A78">
              <w:rPr>
                <w:color w:val="6C6C6C"/>
              </w:rPr>
              <w:fldChar w:fldCharType="begin"/>
            </w:r>
            <w:r w:rsidRPr="00465A78">
              <w:rPr>
                <w:color w:val="6C6C6C"/>
              </w:rPr>
              <w:instrText xml:space="preserve"> HYPERLINK "https://searchwindevelopment.techtarget.com/definition/Expression" </w:instrText>
            </w:r>
            <w:r w:rsidRPr="00465A78">
              <w:rPr>
                <w:color w:val="6C6C6C"/>
              </w:rPr>
              <w:fldChar w:fldCharType="separate"/>
            </w:r>
            <w:r w:rsidRPr="00465A78">
              <w:rPr>
                <w:rStyle w:val="Kpr"/>
                <w:color w:val="00B3AC"/>
              </w:rPr>
              <w:t>Expression</w:t>
            </w:r>
            <w:proofErr w:type="spellEnd"/>
            <w:r w:rsidRPr="00465A78">
              <w:rPr>
                <w:color w:val="6C6C6C"/>
              </w:rPr>
              <w:fldChar w:fldCharType="end"/>
            </w:r>
            <w:r w:rsidRPr="00465A78">
              <w:rPr>
                <w:color w:val="6C6C6C"/>
              </w:rPr>
              <w:t> </w:t>
            </w:r>
            <w:proofErr w:type="spellStart"/>
            <w:r w:rsidRPr="00465A78">
              <w:rPr>
                <w:color w:val="6C6C6C"/>
              </w:rPr>
              <w:t>toolset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for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designers</w:t>
            </w:r>
            <w:proofErr w:type="spellEnd"/>
            <w:r w:rsidRPr="00465A78">
              <w:rPr>
                <w:color w:val="6C6C6C"/>
              </w:rPr>
              <w:t xml:space="preserve">, </w:t>
            </w:r>
            <w:proofErr w:type="spellStart"/>
            <w:r w:rsidRPr="00465A78">
              <w:rPr>
                <w:color w:val="6C6C6C"/>
              </w:rPr>
              <w:t>before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exporting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them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to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the</w:t>
            </w:r>
            <w:proofErr w:type="spellEnd"/>
            <w:r w:rsidRPr="00465A78">
              <w:rPr>
                <w:color w:val="6C6C6C"/>
              </w:rPr>
              <w:t> </w:t>
            </w:r>
            <w:hyperlink r:id="rId7" w:history="1">
              <w:r w:rsidRPr="00465A78">
                <w:rPr>
                  <w:rStyle w:val="Kpr"/>
                  <w:color w:val="00B3AC"/>
                </w:rPr>
                <w:t>Windows Presentation Foundation</w:t>
              </w:r>
            </w:hyperlink>
            <w:r w:rsidRPr="00465A78">
              <w:rPr>
                <w:color w:val="6C6C6C"/>
              </w:rPr>
              <w:t xml:space="preserve">. </w:t>
            </w:r>
            <w:proofErr w:type="spellStart"/>
            <w:r w:rsidRPr="00465A78">
              <w:rPr>
                <w:color w:val="6C6C6C"/>
              </w:rPr>
              <w:t>This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allows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designers</w:t>
            </w:r>
            <w:proofErr w:type="spellEnd"/>
            <w:r w:rsidRPr="00465A78">
              <w:rPr>
                <w:color w:val="6C6C6C"/>
              </w:rPr>
              <w:t xml:space="preserve">, </w:t>
            </w:r>
            <w:proofErr w:type="spellStart"/>
            <w:r w:rsidRPr="00465A78">
              <w:rPr>
                <w:color w:val="6C6C6C"/>
              </w:rPr>
              <w:t>who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focus</w:t>
            </w:r>
            <w:proofErr w:type="spellEnd"/>
            <w:r w:rsidRPr="00465A78">
              <w:rPr>
                <w:color w:val="6C6C6C"/>
              </w:rPr>
              <w:t xml:space="preserve"> on </w:t>
            </w:r>
            <w:proofErr w:type="spellStart"/>
            <w:r w:rsidRPr="00465A78">
              <w:rPr>
                <w:color w:val="6C6C6C"/>
              </w:rPr>
              <w:t>the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front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end</w:t>
            </w:r>
            <w:proofErr w:type="spellEnd"/>
            <w:r w:rsidRPr="00465A78">
              <w:rPr>
                <w:color w:val="6C6C6C"/>
              </w:rPr>
              <w:t xml:space="preserve"> of an </w:t>
            </w:r>
            <w:proofErr w:type="spellStart"/>
            <w:r w:rsidRPr="00465A78">
              <w:rPr>
                <w:color w:val="6C6C6C"/>
              </w:rPr>
              <w:fldChar w:fldCharType="begin"/>
            </w:r>
            <w:r w:rsidRPr="00465A78">
              <w:rPr>
                <w:color w:val="6C6C6C"/>
              </w:rPr>
              <w:instrText xml:space="preserve"> HYPERLINK "https://searchsoftwarequality.techtarget.com/definition/application" </w:instrText>
            </w:r>
            <w:r w:rsidRPr="00465A78">
              <w:rPr>
                <w:color w:val="6C6C6C"/>
              </w:rPr>
              <w:fldChar w:fldCharType="separate"/>
            </w:r>
            <w:r w:rsidRPr="00465A78">
              <w:rPr>
                <w:rStyle w:val="Kpr"/>
                <w:color w:val="00B3AC"/>
              </w:rPr>
              <w:t>application</w:t>
            </w:r>
            <w:proofErr w:type="spellEnd"/>
            <w:r w:rsidRPr="00465A78">
              <w:rPr>
                <w:color w:val="6C6C6C"/>
              </w:rPr>
              <w:fldChar w:fldCharType="end"/>
            </w:r>
            <w:r w:rsidRPr="00465A78">
              <w:rPr>
                <w:color w:val="6C6C6C"/>
              </w:rPr>
              <w:t xml:space="preserve">, </w:t>
            </w:r>
            <w:proofErr w:type="spellStart"/>
            <w:r w:rsidRPr="00465A78">
              <w:rPr>
                <w:color w:val="6C6C6C"/>
              </w:rPr>
              <w:t>and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developers</w:t>
            </w:r>
            <w:proofErr w:type="spellEnd"/>
            <w:r w:rsidRPr="00465A78">
              <w:rPr>
                <w:color w:val="6C6C6C"/>
              </w:rPr>
              <w:t xml:space="preserve">, </w:t>
            </w:r>
            <w:proofErr w:type="spellStart"/>
            <w:r w:rsidRPr="00465A78">
              <w:rPr>
                <w:color w:val="6C6C6C"/>
              </w:rPr>
              <w:t>who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focus</w:t>
            </w:r>
            <w:proofErr w:type="spellEnd"/>
            <w:r w:rsidRPr="00465A78">
              <w:rPr>
                <w:color w:val="6C6C6C"/>
              </w:rPr>
              <w:t xml:space="preserve"> on </w:t>
            </w:r>
            <w:proofErr w:type="spellStart"/>
            <w:r w:rsidRPr="00465A78">
              <w:rPr>
                <w:color w:val="6C6C6C"/>
              </w:rPr>
              <w:t>the</w:t>
            </w:r>
            <w:proofErr w:type="spellEnd"/>
            <w:r w:rsidRPr="00465A78">
              <w:rPr>
                <w:color w:val="6C6C6C"/>
              </w:rPr>
              <w:t> </w:t>
            </w:r>
            <w:proofErr w:type="spellStart"/>
            <w:r w:rsidRPr="00465A78">
              <w:rPr>
                <w:color w:val="6C6C6C"/>
              </w:rPr>
              <w:fldChar w:fldCharType="begin"/>
            </w:r>
            <w:r w:rsidRPr="00465A78">
              <w:rPr>
                <w:color w:val="6C6C6C"/>
              </w:rPr>
              <w:instrText xml:space="preserve"> HYPERLINK "https://whatis.techtarget.com/definition/code" </w:instrText>
            </w:r>
            <w:r w:rsidRPr="00465A78">
              <w:rPr>
                <w:color w:val="6C6C6C"/>
              </w:rPr>
              <w:fldChar w:fldCharType="separate"/>
            </w:r>
            <w:r w:rsidRPr="00465A78">
              <w:rPr>
                <w:rStyle w:val="Kpr"/>
                <w:color w:val="00B3AC"/>
              </w:rPr>
              <w:t>code</w:t>
            </w:r>
            <w:proofErr w:type="spellEnd"/>
            <w:r w:rsidRPr="00465A78">
              <w:rPr>
                <w:color w:val="6C6C6C"/>
              </w:rPr>
              <w:fldChar w:fldCharType="end"/>
            </w:r>
            <w:r w:rsidRPr="00465A78">
              <w:rPr>
                <w:color w:val="6C6C6C"/>
              </w:rPr>
              <w:t> </w:t>
            </w:r>
            <w:proofErr w:type="spellStart"/>
            <w:r w:rsidRPr="00465A78">
              <w:rPr>
                <w:color w:val="6C6C6C"/>
              </w:rPr>
              <w:t>that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defines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the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front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end</w:t>
            </w:r>
            <w:proofErr w:type="spellEnd"/>
            <w:r w:rsidRPr="00465A78">
              <w:rPr>
                <w:color w:val="6C6C6C"/>
              </w:rPr>
              <w:t xml:space="preserve">, </w:t>
            </w:r>
            <w:proofErr w:type="spellStart"/>
            <w:r w:rsidRPr="00465A78">
              <w:rPr>
                <w:color w:val="6C6C6C"/>
              </w:rPr>
              <w:t>to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work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from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the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same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code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base</w:t>
            </w:r>
            <w:proofErr w:type="spellEnd"/>
            <w:r w:rsidRPr="00465A78">
              <w:rPr>
                <w:color w:val="6C6C6C"/>
              </w:rPr>
              <w:t xml:space="preserve">, </w:t>
            </w:r>
            <w:proofErr w:type="spellStart"/>
            <w:r w:rsidRPr="00465A78">
              <w:rPr>
                <w:color w:val="6C6C6C"/>
              </w:rPr>
              <w:t>which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improves</w:t>
            </w:r>
            <w:proofErr w:type="spellEnd"/>
            <w:r w:rsidRPr="00465A78">
              <w:rPr>
                <w:color w:val="6C6C6C"/>
              </w:rPr>
              <w:t xml:space="preserve"> </w:t>
            </w:r>
            <w:proofErr w:type="spellStart"/>
            <w:r w:rsidRPr="00465A78">
              <w:rPr>
                <w:color w:val="6C6C6C"/>
              </w:rPr>
              <w:t>productivity</w:t>
            </w:r>
            <w:proofErr w:type="spellEnd"/>
            <w:r w:rsidRPr="00465A78">
              <w:rPr>
                <w:color w:val="6C6C6C"/>
              </w:rPr>
              <w:t>.</w:t>
            </w:r>
          </w:p>
          <w:p w:rsidR="006A6E5C" w:rsidRDefault="006A6E5C" w:rsidP="006A6E5C">
            <w:pPr>
              <w:rPr>
                <w:rFonts w:ascii="Times New Roman" w:hAnsi="Times New Roman" w:cs="Times New Roman"/>
              </w:rPr>
            </w:pPr>
          </w:p>
          <w:p w:rsidR="006A6E5C" w:rsidRDefault="006A6E5C" w:rsidP="006A6E5C">
            <w:pPr>
              <w:rPr>
                <w:rFonts w:ascii="Times New Roman" w:hAnsi="Times New Roman" w:cs="Times New Roman"/>
              </w:rPr>
            </w:pPr>
          </w:p>
          <w:p w:rsidR="006A6E5C" w:rsidRDefault="006A6E5C" w:rsidP="006A6E5C">
            <w:pPr>
              <w:pStyle w:val="Balk1"/>
              <w:shd w:val="clear" w:color="auto" w:fill="FFFFFF"/>
              <w:spacing w:before="0" w:beforeAutospacing="0"/>
              <w:outlineLvl w:val="0"/>
              <w:rPr>
                <w:bCs w:val="0"/>
                <w:color w:val="212529"/>
                <w:sz w:val="28"/>
                <w:szCs w:val="28"/>
              </w:rPr>
            </w:pPr>
            <w:r w:rsidRPr="00470B1A">
              <w:rPr>
                <w:bCs w:val="0"/>
                <w:color w:val="212529"/>
                <w:sz w:val="28"/>
                <w:szCs w:val="28"/>
              </w:rPr>
              <w:t>Basic XAML</w:t>
            </w:r>
          </w:p>
          <w:p w:rsidR="006A6E5C" w:rsidRDefault="006A6E5C" w:rsidP="006A6E5C">
            <w:pPr>
              <w:pStyle w:val="Balk1"/>
              <w:shd w:val="clear" w:color="auto" w:fill="FFFFFF"/>
              <w:spacing w:before="0" w:beforeAutospacing="0"/>
              <w:outlineLvl w:val="0"/>
              <w:rPr>
                <w:b w:val="0"/>
                <w:bCs w:val="0"/>
                <w:color w:val="212529"/>
                <w:sz w:val="24"/>
                <w:szCs w:val="24"/>
              </w:rPr>
            </w:pPr>
            <w:proofErr w:type="spellStart"/>
            <w:r w:rsidRPr="00470B1A">
              <w:rPr>
                <w:b w:val="0"/>
                <w:bCs w:val="0"/>
                <w:color w:val="212529"/>
                <w:sz w:val="24"/>
                <w:szCs w:val="24"/>
              </w:rPr>
              <w:t>For</w:t>
            </w:r>
            <w:proofErr w:type="spellEnd"/>
            <w:r>
              <w:rPr>
                <w:b w:val="0"/>
                <w:bCs w:val="0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12529"/>
                <w:sz w:val="24"/>
                <w:szCs w:val="24"/>
              </w:rPr>
              <w:t>instance</w:t>
            </w:r>
            <w:proofErr w:type="spellEnd"/>
            <w:r>
              <w:rPr>
                <w:b w:val="0"/>
                <w:bCs w:val="0"/>
                <w:color w:val="212529"/>
                <w:sz w:val="24"/>
                <w:szCs w:val="24"/>
              </w:rPr>
              <w:t xml:space="preserve">: A </w:t>
            </w:r>
            <w:proofErr w:type="spellStart"/>
            <w:r>
              <w:rPr>
                <w:b w:val="0"/>
                <w:bCs w:val="0"/>
                <w:color w:val="212529"/>
                <w:sz w:val="24"/>
                <w:szCs w:val="24"/>
              </w:rPr>
              <w:t>button</w:t>
            </w:r>
            <w:proofErr w:type="spellEnd"/>
            <w:r>
              <w:rPr>
                <w:b w:val="0"/>
                <w:bCs w:val="0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12529"/>
                <w:sz w:val="24"/>
                <w:szCs w:val="24"/>
              </w:rPr>
              <w:t>like</w:t>
            </w:r>
            <w:proofErr w:type="spellEnd"/>
            <w:r>
              <w:rPr>
                <w:b w:val="0"/>
                <w:bCs w:val="0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12529"/>
                <w:sz w:val="24"/>
                <w:szCs w:val="24"/>
              </w:rPr>
              <w:t>this</w:t>
            </w:r>
            <w:proofErr w:type="spellEnd"/>
            <w:r>
              <w:rPr>
                <w:b w:val="0"/>
                <w:bCs w:val="0"/>
                <w:color w:val="212529"/>
                <w:sz w:val="24"/>
                <w:szCs w:val="24"/>
              </w:rPr>
              <w:t>:</w:t>
            </w:r>
          </w:p>
          <w:p w:rsidR="006A6E5C" w:rsidRDefault="006A6E5C" w:rsidP="006A6E5C">
            <w:pPr>
              <w:pStyle w:val="Balk1"/>
              <w:shd w:val="clear" w:color="auto" w:fill="FFFFFF"/>
              <w:spacing w:before="0" w:beforeAutospacing="0"/>
              <w:outlineLvl w:val="0"/>
              <w:rPr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b w:val="0"/>
                <w:bCs w:val="0"/>
                <w:color w:val="212529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bCs w:val="0"/>
                <w:color w:val="212529"/>
                <w:sz w:val="24"/>
                <w:szCs w:val="24"/>
              </w:rPr>
              <w:t>Button</w:t>
            </w:r>
            <w:proofErr w:type="spellEnd"/>
            <w:r>
              <w:rPr>
                <w:b w:val="0"/>
                <w:bCs w:val="0"/>
                <w:color w:val="212529"/>
                <w:sz w:val="24"/>
                <w:szCs w:val="24"/>
              </w:rPr>
              <w:t>&gt;</w:t>
            </w:r>
          </w:p>
          <w:p w:rsidR="006A6E5C" w:rsidRPr="00470B1A" w:rsidRDefault="006A6E5C" w:rsidP="006A6E5C">
            <w:pPr>
              <w:pStyle w:val="Balk1"/>
              <w:shd w:val="clear" w:color="auto" w:fill="FFFFFF"/>
              <w:spacing w:before="0" w:beforeAutospacing="0"/>
              <w:outlineLvl w:val="0"/>
              <w:rPr>
                <w:b w:val="0"/>
                <w:bCs w:val="0"/>
                <w:color w:val="212529"/>
                <w:sz w:val="24"/>
                <w:szCs w:val="24"/>
              </w:rPr>
            </w:pPr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XAML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tags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has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be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ended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either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by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writing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tag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or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by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putting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a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forward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slash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at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of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start</w:t>
            </w:r>
            <w:proofErr w:type="gram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tag</w:t>
            </w:r>
            <w:proofErr w:type="spellEnd"/>
            <w:r w:rsidRPr="00470B1A">
              <w:rPr>
                <w:b w:val="0"/>
                <w:color w:val="212529"/>
                <w:sz w:val="24"/>
                <w:szCs w:val="24"/>
                <w:shd w:val="clear" w:color="auto" w:fill="FFFFFF"/>
              </w:rPr>
              <w:t>:</w:t>
            </w:r>
          </w:p>
          <w:p w:rsidR="006A6E5C" w:rsidRDefault="006A6E5C" w:rsidP="006A6E5C">
            <w:pPr>
              <w:pStyle w:val="Balk1"/>
              <w:shd w:val="clear" w:color="auto" w:fill="FFFFFF"/>
              <w:spacing w:before="0" w:beforeAutospacing="0"/>
              <w:outlineLvl w:val="0"/>
              <w:rPr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b w:val="0"/>
                <w:bCs w:val="0"/>
                <w:color w:val="212529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bCs w:val="0"/>
                <w:color w:val="212529"/>
                <w:sz w:val="24"/>
                <w:szCs w:val="24"/>
              </w:rPr>
              <w:t>Button</w:t>
            </w:r>
            <w:proofErr w:type="spellEnd"/>
            <w:r>
              <w:rPr>
                <w:b w:val="0"/>
                <w:bCs w:val="0"/>
                <w:color w:val="212529"/>
                <w:sz w:val="24"/>
                <w:szCs w:val="24"/>
              </w:rPr>
              <w:t>&gt;&lt;/</w:t>
            </w:r>
            <w:proofErr w:type="spellStart"/>
            <w:r>
              <w:rPr>
                <w:b w:val="0"/>
                <w:bCs w:val="0"/>
                <w:color w:val="212529"/>
                <w:sz w:val="24"/>
                <w:szCs w:val="24"/>
              </w:rPr>
              <w:t>Button</w:t>
            </w:r>
            <w:proofErr w:type="spellEnd"/>
            <w:r>
              <w:rPr>
                <w:b w:val="0"/>
                <w:bCs w:val="0"/>
                <w:color w:val="212529"/>
                <w:sz w:val="24"/>
                <w:szCs w:val="24"/>
              </w:rPr>
              <w:t>&gt;</w:t>
            </w:r>
          </w:p>
          <w:p w:rsidR="006A6E5C" w:rsidRDefault="006A6E5C" w:rsidP="006A6E5C">
            <w:pPr>
              <w:pStyle w:val="Balk1"/>
              <w:shd w:val="clear" w:color="auto" w:fill="FFFFFF"/>
              <w:spacing w:before="0" w:beforeAutospacing="0"/>
              <w:outlineLvl w:val="0"/>
              <w:rPr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b w:val="0"/>
                <w:bCs w:val="0"/>
                <w:color w:val="212529"/>
                <w:sz w:val="24"/>
                <w:szCs w:val="24"/>
              </w:rPr>
              <w:t>OR</w:t>
            </w:r>
          </w:p>
          <w:p w:rsidR="000D079A" w:rsidRPr="006A6E5C" w:rsidRDefault="006A6E5C" w:rsidP="006A6E5C">
            <w:pPr>
              <w:pStyle w:val="Balk1"/>
              <w:shd w:val="clear" w:color="auto" w:fill="FFFFFF"/>
              <w:spacing w:before="0" w:beforeAutospacing="0"/>
              <w:rPr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b w:val="0"/>
                <w:bCs w:val="0"/>
                <w:color w:val="212529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bCs w:val="0"/>
                <w:color w:val="212529"/>
                <w:sz w:val="24"/>
                <w:szCs w:val="24"/>
              </w:rPr>
              <w:t>Button</w:t>
            </w:r>
            <w:proofErr w:type="spellEnd"/>
            <w:r>
              <w:rPr>
                <w:b w:val="0"/>
                <w:bCs w:val="0"/>
                <w:color w:val="212529"/>
                <w:sz w:val="24"/>
                <w:szCs w:val="24"/>
              </w:rPr>
              <w:t>/&gt;</w:t>
            </w: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0D079A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6A6E5C">
              <w:rPr>
                <w:rFonts w:ascii="Arial" w:hAnsi="Arial" w:cs="Arial"/>
                <w:sz w:val="44"/>
                <w:szCs w:val="44"/>
              </w:rPr>
              <w:t xml:space="preserve"> 2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6A6E5C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bookmarkStart w:id="0" w:name="_GoBack"/>
            <w:bookmarkEnd w:id="0"/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6A6E5C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A6E5C"/>
    <w:rsid w:val="006E55FD"/>
    <w:rsid w:val="00892904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772D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A6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6A6E5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A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A6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archwindevelopment.techtarget.com/definition/Windows-Presentation-Found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windevelopment.techtarget.com/definition/Windows-Presentation-Foundation" TargetMode="External"/><Relationship Id="rId5" Type="http://schemas.openxmlformats.org/officeDocument/2006/relationships/hyperlink" Target="https://searchwindevelopment.techtarget.com/definition/GUI" TargetMode="External"/><Relationship Id="rId4" Type="http://schemas.openxmlformats.org/officeDocument/2006/relationships/hyperlink" Target="https://searchmicroservices.techtarget.com/definition/XML-Extensible-Markup-Language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2019-08-07T10:27:00Z</dcterms:created>
  <dcterms:modified xsi:type="dcterms:W3CDTF">2019-08-07T10:27:00Z</dcterms:modified>
</cp:coreProperties>
</file>