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ListView.View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GridView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GridViewColumn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="90"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DisplayMemberBinding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GridViewColumn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="90"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DisplayMemberBinding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GridViewColumn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="ISLEMKODU"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="90"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DisplayMemberBinding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ISLEMKODU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GridViewColumn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="ISLEMACIKLAMASI"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="90"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DisplayMemberBinding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ISLEMACIKLAMASI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GridViewColumn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="KAYITTARIHI"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="90"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DisplayMemberBinding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KAYITTARIHI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GridViewColumn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="KAYITUSERCODE"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="90"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DisplayMemberBinding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KAYITUSERCODE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GridViewColumn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="KAYITKANALKODU"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="90"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DisplayMemberBinding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KAYITKANALKODU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GridView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&lt;/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ListView.View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ListView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DatePicker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="kayitDate"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="157,100,0,0"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="120"/&gt;</w:t>
            </w: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D313D2" w:rsidRDefault="00D313D2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D313D2" w:rsidRDefault="00D313D2" w:rsidP="00D313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Page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D313D2" w:rsidRDefault="00D313D2" w:rsidP="00D313D2">
            <w:pPr>
              <w:rPr>
                <w:rFonts w:ascii="Times New Roman" w:eastAsia="Times New Roman" w:hAnsi="Times New Roman" w:cs="Times New Roman"/>
              </w:rPr>
            </w:pPr>
          </w:p>
          <w:p w:rsidR="00D313D2" w:rsidRDefault="00D313D2" w:rsidP="00D313D2">
            <w:pPr>
              <w:rPr>
                <w:rFonts w:ascii="Times New Roman" w:eastAsia="Times New Roman" w:hAnsi="Times New Roman" w:cs="Times New Roman"/>
              </w:rPr>
            </w:pPr>
          </w:p>
          <w:p w:rsidR="00A0532A" w:rsidRPr="00E0220D" w:rsidRDefault="00D313D2" w:rsidP="00D313D2">
            <w:pPr>
              <w:rPr>
                <w:rFonts w:ascii="Times New Roman" w:eastAsia="Times New Roman" w:hAnsi="Times New Roman" w:cs="Times New Roman"/>
              </w:rPr>
            </w:pPr>
            <w:r>
              <w:object w:dxaOrig="3585" w:dyaOrig="4635">
                <v:rect id="_x0000_i1028" style="width:179.2pt;height:232pt" o:ole="" o:preferrelative="t" stroked="f">
                  <v:imagedata r:id="rId4" o:title=""/>
                </v:rect>
                <o:OLEObject Type="Embed" ProgID="StaticMetafile" ShapeID="_x0000_i1028" DrawAspect="Content" ObjectID="_1626692603" r:id="rId5"/>
              </w:object>
            </w: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E0220D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313D2">
              <w:rPr>
                <w:rFonts w:ascii="Arial" w:hAnsi="Arial" w:cs="Arial"/>
                <w:sz w:val="44"/>
                <w:szCs w:val="44"/>
              </w:rPr>
              <w:t>25</w:t>
            </w:r>
            <w:bookmarkStart w:id="0" w:name="_GoBack"/>
            <w:bookmarkEnd w:id="0"/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8C373F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A0532A">
              <w:rPr>
                <w:rFonts w:ascii="Times New Roman" w:hAnsi="Times New Roman" w:cs="Times New Roman"/>
                <w:sz w:val="24"/>
                <w:szCs w:val="24"/>
              </w:rPr>
              <w:t>/08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D313D2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E55FD"/>
    <w:rsid w:val="00892904"/>
    <w:rsid w:val="008C373F"/>
    <w:rsid w:val="00A0532A"/>
    <w:rsid w:val="00D313D2"/>
    <w:rsid w:val="00E0220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B9A7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2019-08-07T11:17:00Z</dcterms:created>
  <dcterms:modified xsi:type="dcterms:W3CDTF">2019-08-07T11:17:00Z</dcterms:modified>
</cp:coreProperties>
</file>