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42"/>
        <w:gridCol w:w="3246"/>
        <w:gridCol w:w="2291"/>
        <w:gridCol w:w="2283"/>
      </w:tblGrid>
      <w:tr w:rsidR="000D079A" w:rsidRPr="000D079A" w:rsidTr="000D079A">
        <w:trPr>
          <w:trHeight w:val="12048"/>
        </w:trPr>
        <w:tc>
          <w:tcPr>
            <w:tcW w:w="9215" w:type="dxa"/>
            <w:gridSpan w:val="4"/>
          </w:tcPr>
          <w:p w:rsidR="000D079A" w:rsidRDefault="000D079A">
            <w:pPr>
              <w:rPr>
                <w:rFonts w:ascii="Times New Roman" w:hAnsi="Times New Roman" w:cs="Times New Roman"/>
              </w:rPr>
            </w:pP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Page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Class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="WpfApplication17.Page2"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="http://schemas.microsoft.com/winfx/2006/xaml/presentation"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="http://schemas.microsoft.com/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winfx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/2006/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xaml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xmlns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mc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="http://schemas.openxmlformats.org/markup-compatibility/2006"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xmlns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="http://schemas.microsoft.com/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expression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blend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/2008"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mc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Ignorable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="d"</w:t>
            </w: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DesignHeight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="400"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d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DesignWidth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="300"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Title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="Page2"&gt;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Grid.Background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ImageBrush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ImageSource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="C:\Users\Hz.Melkor\Downloads\CardTrackingSystem-master\CardTrackingSystem-master\WpfApplication17\WpfApplication17\component\Content\img\3.png"/&gt;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&lt;/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Grid.Background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KartId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 :"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="10,10,0,0"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="ISLEMKODU"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="10,36,0,0"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="txtIslemKodu"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="23"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="157,39,0,0"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TextWrapping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="Wrap"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MaxLength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="6"/&gt;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="ISLEMACIKLAMASI"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="10,67,0,0"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="txtİslemAciklama"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="23"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="157,70,0,0"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TextWrapping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="Wrap"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ComboBox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="cbxId"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="157,14,0,0"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="KAYITTARIHI"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="10,98,0,0"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="KAYITUSERCODE"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="10,129,0,0"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Label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="KAYITKANALKODU"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="10,160,0,0"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="txtKayitUser"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="23"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="157,132,0,0"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TextWrapping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="Wrap"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MaxLength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="6"/&gt;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TextBox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="txtKayitKanal"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="23"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="157,163,0,0"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TextWrapping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="Wrap"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Text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="120"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MaxLength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="6"/&gt;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Button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="btnKaydet"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="Kaydet"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="10,196,0,0"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="75"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Click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btnKaydet_Click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Button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="btnListele"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Content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="Listele"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="119,196,0,0"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="75"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Click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btnListele_Click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"/&gt;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</w:p>
          <w:p w:rsidR="008C373F" w:rsidRDefault="008C373F" w:rsidP="008C373F">
            <w:pP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9"/>
                <w:shd w:val="clear" w:color="auto" w:fill="FFFFFF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ListView</w:t>
            </w:r>
            <w:proofErr w:type="spellEnd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x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: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="detayList"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ItemsSource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="{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19"/>
                <w:shd w:val="clear" w:color="auto" w:fill="FFFFFF"/>
              </w:rPr>
              <w:t>Binding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 xml:space="preserve"> }"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HorizontalAlignment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Height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="142"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Margin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="10,248,0,0"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VerticalAlignment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="Top"</w:t>
            </w:r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19"/>
                <w:shd w:val="clear" w:color="auto" w:fill="FFFFFF"/>
              </w:rPr>
              <w:t>Width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9"/>
                <w:shd w:val="clear" w:color="auto" w:fill="FFFFFF"/>
              </w:rPr>
              <w:t>="280"&gt;</w:t>
            </w:r>
          </w:p>
          <w:p w:rsidR="00A0532A" w:rsidRPr="00E0220D" w:rsidRDefault="00A0532A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  <w:tr w:rsidR="000D079A" w:rsidRPr="000D079A" w:rsidTr="000D079A">
        <w:trPr>
          <w:trHeight w:val="64"/>
        </w:trPr>
        <w:tc>
          <w:tcPr>
            <w:tcW w:w="1242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:rsidTr="000D079A">
        <w:tc>
          <w:tcPr>
            <w:tcW w:w="1242" w:type="dxa"/>
          </w:tcPr>
          <w:p w:rsidR="000D079A" w:rsidRPr="00892904" w:rsidRDefault="00892904" w:rsidP="00E0220D">
            <w:pPr>
              <w:spacing w:line="360" w:lineRule="auto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8C373F">
              <w:rPr>
                <w:rFonts w:ascii="Arial" w:hAnsi="Arial" w:cs="Arial"/>
                <w:sz w:val="44"/>
                <w:szCs w:val="44"/>
              </w:rPr>
              <w:t>24</w:t>
            </w:r>
          </w:p>
        </w:tc>
        <w:tc>
          <w:tcPr>
            <w:tcW w:w="3364" w:type="dxa"/>
          </w:tcPr>
          <w:p w:rsidR="00892904" w:rsidRPr="000D079A" w:rsidRDefault="000D079A" w:rsidP="0089290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0D079A">
              <w:rPr>
                <w:rFonts w:ascii="Times New Roman" w:hAnsi="Times New Roman" w:cs="Times New Roman"/>
              </w:rPr>
              <w:t>Konusu :</w:t>
            </w:r>
            <w:proofErr w:type="gramEnd"/>
          </w:p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:rsidR="000D079A" w:rsidRPr="004A3109" w:rsidRDefault="008C373F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A0532A">
              <w:rPr>
                <w:rFonts w:ascii="Times New Roman" w:hAnsi="Times New Roman" w:cs="Times New Roman"/>
                <w:sz w:val="24"/>
                <w:szCs w:val="24"/>
              </w:rPr>
              <w:t>/08</w:t>
            </w:r>
            <w:r w:rsidR="00892904" w:rsidRPr="004A3109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306" w:type="dxa"/>
          </w:tcPr>
          <w:p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E535F" w:rsidRDefault="008C373F"/>
    <w:sectPr w:rsidR="008E5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04"/>
    <w:rsid w:val="000D079A"/>
    <w:rsid w:val="004A3109"/>
    <w:rsid w:val="006E55FD"/>
    <w:rsid w:val="00892904"/>
    <w:rsid w:val="008C373F"/>
    <w:rsid w:val="00A0532A"/>
    <w:rsid w:val="00E0220D"/>
    <w:rsid w:val="00E63356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B9A7"/>
  <w15:docId w15:val="{4DC45C01-71B8-4F99-883F-C72D2C1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dem\OneDrive\Masa&#252;st&#252;\Staj%20Defteri%20&#350;ablonu%20Staj%20&#304;&#231;eri&#287;i%20(Sayfa3%20ve%20sonras&#305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Staj Defteri Şablonu Staj İçeriği (Sayfa3 ve sonrası)</Template>
  <TotalTime>0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Erdem</dc:creator>
  <cp:lastModifiedBy>Erdem ALTIN</cp:lastModifiedBy>
  <cp:revision>2</cp:revision>
  <dcterms:created xsi:type="dcterms:W3CDTF">2019-08-07T11:16:00Z</dcterms:created>
  <dcterms:modified xsi:type="dcterms:W3CDTF">2019-08-07T11:16:00Z</dcterms:modified>
</cp:coreProperties>
</file>