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1"/>
        <w:gridCol w:w="2271"/>
        <w:gridCol w:w="2274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Today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we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discussed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about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. My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technical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said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we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can not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you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our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because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safety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rules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our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does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not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allow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4170">
              <w:rPr>
                <w:rFonts w:ascii="Arial" w:hAnsi="Arial" w:cs="Arial"/>
                <w:sz w:val="24"/>
                <w:szCs w:val="24"/>
              </w:rPr>
              <w:t>permission.So</w:t>
            </w:r>
            <w:proofErr w:type="spellEnd"/>
            <w:proofErr w:type="gramEnd"/>
            <w:r w:rsidRPr="00514170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nervous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about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Then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decided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my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own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Project. I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talked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some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computer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engineer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is at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my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department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about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my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topic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After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thinking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decided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some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little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In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my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department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they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are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using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C#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PL SQL.</w:t>
            </w: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  <w:r w:rsidRPr="00514170">
              <w:rPr>
                <w:rFonts w:ascii="Arial" w:hAnsi="Arial" w:cs="Arial"/>
                <w:sz w:val="24"/>
                <w:szCs w:val="24"/>
              </w:rPr>
              <w:t xml:space="preserve">My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sid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you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can do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credit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validation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julian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After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some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resarch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Luhn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Algorithm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credit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validation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0A92" w:rsidRPr="00514170" w:rsidRDefault="002E0A92" w:rsidP="002E0A92">
            <w:pPr>
              <w:rPr>
                <w:rFonts w:ascii="Arial" w:hAnsi="Arial" w:cs="Arial"/>
                <w:sz w:val="24"/>
                <w:szCs w:val="24"/>
              </w:rPr>
            </w:pPr>
          </w:p>
          <w:p w:rsidR="002E0A92" w:rsidRPr="00514170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Luhn</w:t>
            </w:r>
            <w:proofErr w:type="spellEnd"/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check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  <w:proofErr w:type="spellStart"/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Mod</w:t>
            </w:r>
            <w:proofErr w:type="spellEnd"/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10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check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which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can be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described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follows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illustration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,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consider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card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4388576018402626):</w:t>
            </w:r>
          </w:p>
          <w:p w:rsidR="002E0A92" w:rsidRPr="00514170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Step 1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Double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every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second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digit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from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right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left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If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doubling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of a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digit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results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in a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two-digit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up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two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digits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single-digit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12:1+2, 18=1+8).</w:t>
            </w:r>
          </w:p>
          <w:p w:rsidR="002E0A92" w:rsidRPr="00514170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Step 2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Now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all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single-digit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from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Step 1.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4 + 4 + 8 + 2 + 3 + 1 + 7 + 8 = 37</w:t>
            </w:r>
          </w:p>
          <w:p w:rsidR="002E0A92" w:rsidRPr="00514170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Step 3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all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digits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odd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places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from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right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left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card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6 + 6 + 0 + 8 + 0 + 7 + 8 + 3 = 38</w:t>
            </w:r>
          </w:p>
          <w:p w:rsidR="002E0A92" w:rsidRPr="00514170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Step 4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Sum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results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from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Step 2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Step 3.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37 + 38 = 75</w:t>
            </w:r>
          </w:p>
          <w:p w:rsidR="002E0A92" w:rsidRPr="00514170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14170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Step 5</w:t>
            </w:r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If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result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from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Step 4 is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divisible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by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10,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card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valid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;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otherwise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it is </w:t>
            </w:r>
            <w:proofErr w:type="spellStart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invalid</w:t>
            </w:r>
            <w:proofErr w:type="spellEnd"/>
            <w:r w:rsidRPr="0051417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  <w:p w:rsidR="002E0A92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  <w:r w:rsidRPr="00AF79E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proofErr w:type="spellStart"/>
            <w:proofErr w:type="gramStart"/>
            <w:r w:rsidRPr="00AF79E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Examples</w:t>
            </w:r>
            <w:proofErr w:type="spellEnd"/>
            <w:r w:rsidRPr="00AF79E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:</w:t>
            </w:r>
            <w:proofErr w:type="gramEnd"/>
          </w:p>
          <w:p w:rsidR="002E0A92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</w:p>
          <w:p w:rsidR="002E0A92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Input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: </w:t>
            </w:r>
            <w:r w:rsidRPr="00AF79E6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tr-TR"/>
              </w:rPr>
              <w:t>379354508162306</w:t>
            </w:r>
          </w:p>
          <w:p w:rsidR="002E0A92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Output:</w:t>
            </w:r>
            <w:r w:rsidRPr="00AF79E6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tr-TR"/>
              </w:rPr>
              <w:t>379354508162306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Valid</w:t>
            </w:r>
            <w:proofErr w:type="spellEnd"/>
          </w:p>
          <w:p w:rsidR="002E0A92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</w:p>
          <w:p w:rsidR="002E0A92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Input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: </w:t>
            </w:r>
            <w:r w:rsidRPr="00AF79E6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tr-TR"/>
              </w:rPr>
              <w:t>4388576018402626</w:t>
            </w:r>
          </w:p>
          <w:p w:rsidR="002E0A92" w:rsidRPr="00155A3D" w:rsidRDefault="002E0A92" w:rsidP="002E0A92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Output:</w:t>
            </w:r>
            <w:r w:rsidRPr="00AF79E6"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tr-TR"/>
              </w:rPr>
              <w:t>4388576018402626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Invalid</w:t>
            </w:r>
            <w:proofErr w:type="spellEnd"/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E0A92">
              <w:rPr>
                <w:rFonts w:ascii="Arial" w:hAnsi="Arial" w:cs="Arial"/>
                <w:sz w:val="44"/>
                <w:szCs w:val="44"/>
              </w:rPr>
              <w:t xml:space="preserve"> 5</w:t>
            </w:r>
          </w:p>
        </w:tc>
        <w:tc>
          <w:tcPr>
            <w:tcW w:w="3364" w:type="dxa"/>
          </w:tcPr>
          <w:p w:rsidR="000D079A" w:rsidRPr="000D079A" w:rsidRDefault="002E0A92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Konusu :</w:t>
            </w:r>
            <w:proofErr w:type="spellStart"/>
            <w:r>
              <w:rPr>
                <w:rFonts w:ascii="Times New Roman" w:hAnsi="Times New Roman" w:cs="Times New Roman"/>
              </w:rPr>
              <w:t>Credit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Validation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2E0A92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Start w:id="0" w:name="_GoBack"/>
            <w:bookmarkEnd w:id="0"/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2E0A92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2E0A92"/>
    <w:rsid w:val="004A3109"/>
    <w:rsid w:val="006E55FD"/>
    <w:rsid w:val="0089290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80D1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2019-08-07T10:31:00Z</dcterms:created>
  <dcterms:modified xsi:type="dcterms:W3CDTF">2019-08-07T10:31:00Z</dcterms:modified>
</cp:coreProperties>
</file>