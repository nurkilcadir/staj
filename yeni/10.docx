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E961D0" w:rsidRDefault="00E961D0" w:rsidP="00E961D0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chkAy.IsChecked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"02"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ara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chkYil.IsChecked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"02"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ara);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}}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(tarih &lt; 91)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ara = tarih - 59;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chkNormal.IsChecked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(ara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"03"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chkAy.IsChecked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"03"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ara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chkYil.IsChecked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"03"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ara);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}}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(tarih &lt; 121)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ara = tarih - 90;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chkNormal.IsChecked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(ara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"04"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chkAy.IsChecked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"04"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ara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chkYil.IsChecked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"04"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ara);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(tarih &lt; 152)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ara = tarih - 120;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chkNormal.IsChecked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(ara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"05"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chkAy.IsChecked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"05"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ara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chkYil.IsChecked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"05"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ara);</w:t>
            </w:r>
          </w:p>
          <w:p w:rsidR="00E961D0" w:rsidRDefault="00E961D0" w:rsidP="00E961D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0D079A" w:rsidRPr="00E961D0" w:rsidRDefault="00E96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0D079A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E961D0">
              <w:rPr>
                <w:rFonts w:ascii="Arial" w:hAnsi="Arial" w:cs="Arial"/>
                <w:sz w:val="44"/>
                <w:szCs w:val="44"/>
              </w:rPr>
              <w:t>10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proofErr w:type="spellStart"/>
            <w:r w:rsidR="00E961D0">
              <w:rPr>
                <w:rFonts w:ascii="Times New Roman" w:hAnsi="Times New Roman" w:cs="Times New Roman"/>
              </w:rPr>
              <w:t>Julian</w:t>
            </w:r>
            <w:proofErr w:type="spellEnd"/>
            <w:r w:rsidR="00E961D0">
              <w:rPr>
                <w:rFonts w:ascii="Times New Roman" w:hAnsi="Times New Roman" w:cs="Times New Roman"/>
              </w:rPr>
              <w:t xml:space="preserve"> date</w:t>
            </w:r>
            <w:bookmarkStart w:id="0" w:name="_GoBack"/>
            <w:bookmarkEnd w:id="0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E961D0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E961D0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E55FD"/>
    <w:rsid w:val="00892904"/>
    <w:rsid w:val="00E63356"/>
    <w:rsid w:val="00E961D0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CCFF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2019-08-07T10:48:00Z</dcterms:created>
  <dcterms:modified xsi:type="dcterms:W3CDTF">2019-08-07T10:48:00Z</dcterms:modified>
</cp:coreProperties>
</file>