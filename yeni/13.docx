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7"/>
        <w:gridCol w:w="3287"/>
        <w:gridCol w:w="2272"/>
        <w:gridCol w:w="2276"/>
      </w:tblGrid>
      <w:tr w:rsidR="000D079A" w:rsidRPr="000D079A" w:rsidTr="001D4306">
        <w:trPr>
          <w:trHeight w:val="12048"/>
        </w:trPr>
        <w:tc>
          <w:tcPr>
            <w:tcW w:w="9062" w:type="dxa"/>
            <w:gridSpan w:val="4"/>
          </w:tcPr>
          <w:p w:rsidR="001D4306" w:rsidRDefault="001D4306" w:rsidP="001D4306">
            <w:pPr>
              <w:rPr>
                <w:rFonts w:ascii="Times New Roman" w:hAnsi="Times New Roman" w:cs="Times New Roman"/>
              </w:rPr>
            </w:pPr>
          </w:p>
          <w:p w:rsidR="008079F3" w:rsidRDefault="008079F3" w:rsidP="008079F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Today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technical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their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8079F3" w:rsidRDefault="008079F3" w:rsidP="008079F3">
            <w:pPr>
              <w:rPr>
                <w:rFonts w:ascii="Times New Roman" w:eastAsia="Times New Roman" w:hAnsi="Times New Roman" w:cs="Times New Roman"/>
              </w:rPr>
            </w:pPr>
          </w:p>
          <w:p w:rsidR="008079F3" w:rsidRDefault="008079F3" w:rsidP="008079F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They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architecture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:rsidR="008079F3" w:rsidRDefault="008079F3" w:rsidP="008079F3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(SOA ve EDA ile ilgili bilgiler)</w:t>
            </w:r>
          </w:p>
          <w:p w:rsidR="000D079A" w:rsidRPr="000D079A" w:rsidRDefault="000D079A">
            <w:pPr>
              <w:rPr>
                <w:rFonts w:ascii="Times New Roman" w:hAnsi="Times New Roman" w:cs="Times New Roman"/>
              </w:rPr>
            </w:pPr>
          </w:p>
        </w:tc>
      </w:tr>
      <w:tr w:rsidR="000D079A" w:rsidRPr="000D079A" w:rsidTr="001D4306">
        <w:trPr>
          <w:trHeight w:val="64"/>
        </w:trPr>
        <w:tc>
          <w:tcPr>
            <w:tcW w:w="1227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559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27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D4306" w:rsidRPr="000D079A" w:rsidTr="001D4306">
        <w:tc>
          <w:tcPr>
            <w:tcW w:w="1227" w:type="dxa"/>
          </w:tcPr>
          <w:p w:rsidR="001D4306" w:rsidRPr="00892904" w:rsidRDefault="001D4306" w:rsidP="001D4306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079F3">
              <w:rPr>
                <w:rFonts w:ascii="Arial" w:hAnsi="Arial" w:cs="Arial"/>
                <w:sz w:val="44"/>
                <w:szCs w:val="44"/>
              </w:rPr>
              <w:t>13</w:t>
            </w:r>
          </w:p>
        </w:tc>
        <w:tc>
          <w:tcPr>
            <w:tcW w:w="3287" w:type="dxa"/>
          </w:tcPr>
          <w:p w:rsidR="001D4306" w:rsidRPr="001D4306" w:rsidRDefault="001D4306" w:rsidP="008079F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8079F3">
              <w:rPr>
                <w:rFonts w:ascii="Times New Roman" w:hAnsi="Times New Roman" w:cs="Times New Roman"/>
              </w:rPr>
              <w:t>SOA and</w:t>
            </w:r>
            <w:bookmarkStart w:id="0" w:name="_GoBack"/>
            <w:bookmarkEnd w:id="0"/>
            <w:r w:rsidR="008079F3">
              <w:rPr>
                <w:rFonts w:ascii="Times New Roman" w:hAnsi="Times New Roman" w:cs="Times New Roman"/>
              </w:rPr>
              <w:t xml:space="preserve"> EDA</w:t>
            </w:r>
          </w:p>
        </w:tc>
        <w:tc>
          <w:tcPr>
            <w:tcW w:w="2272" w:type="dxa"/>
          </w:tcPr>
          <w:p w:rsidR="001D4306" w:rsidRPr="000D079A" w:rsidRDefault="001D4306" w:rsidP="001D43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1D4306" w:rsidRPr="004A3109" w:rsidRDefault="001D4306" w:rsidP="008079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079F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A3109">
              <w:rPr>
                <w:rFonts w:ascii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76" w:type="dxa"/>
          </w:tcPr>
          <w:p w:rsidR="001D4306" w:rsidRPr="000D079A" w:rsidRDefault="001D4306" w:rsidP="001D430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8079F3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1D4306"/>
    <w:rsid w:val="004A3109"/>
    <w:rsid w:val="006E55FD"/>
    <w:rsid w:val="008079F3"/>
    <w:rsid w:val="00892904"/>
    <w:rsid w:val="00D924EF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A1B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2019-08-07T10:54:00Z</dcterms:created>
  <dcterms:modified xsi:type="dcterms:W3CDTF">2019-08-07T10:54:00Z</dcterms:modified>
</cp:coreProperties>
</file>