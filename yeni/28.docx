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CREATE TABLE [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dbo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].[KARTTAKIP] (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]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           IDENTITY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(1, 1) NOT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[VBMUSTERINO]   NVARCHAR (12)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[AD]            NVARCHAR (20)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[IKINCIAD]      NVARCHAR (20)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[SOYAD]         NVARCHAR (20)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[BSMUSTERINO]   NVARCHAR (20)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[KARTNO]        NVARCHAR (20)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[URUNADI]       NVARCHAR (50)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[KARTTURU]      NVARCHAR (50)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[BARKOD]        NVARCHAR (20)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[KAYITTARIHI]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DATETIME      NULL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[TESLIMTARIHI]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DATETIME      NULL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[KURYETARIHI]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DATETIME      NULL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[SOZLESMEDURUM] VARCHAR (50) 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[BAYIKODU]      NVARCHAR (50)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[SUBEKODU]      NVARCHAR (50)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[TCNO]          NVARCHAR (11)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[ISLEMKODU]     NVARCHAR (50)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[KURYEKODU]     NVARCHAR (50)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[BASIMTARIHI]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DATETIME      NULL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[IADETARIH]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DATETIME      NULL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[URUNKOD]       NVARCHAR (50)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PRIMARY KEY CLUSTERED ([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] ASC)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);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bookmarkStart w:id="0" w:name="_GoBack"/>
            <w:bookmarkEnd w:id="0"/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CREATE TABLE [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dbo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].[KURYETAKIP] (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]  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        IDENTITY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(1, 1) NOT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[ISLEMKODU]       NCHAR (10)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[ISLEMACIKLAMASI]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TEXT       NULL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[KAYITTARIHI]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DATETIME   NULL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[KAYITUSERCODE]   NCHAR (10)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[KAYITKANALKODU]  NCHAR (10) NULL,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]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        NULL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PRIMARY KEY CLUSTERED ([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] ASC),</w:t>
            </w:r>
          </w:p>
          <w:p w:rsidR="00A164CA" w:rsidRDefault="00A164CA" w:rsidP="00A164CA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FOREIGN KEY ([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]) REFERENCES [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dbo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].[KARTTAKIP] ([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])</w:t>
            </w:r>
          </w:p>
          <w:p w:rsidR="00A164CA" w:rsidRDefault="00A164CA" w:rsidP="00A164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);</w:t>
            </w:r>
          </w:p>
          <w:p w:rsidR="00A164CA" w:rsidRDefault="00A164CA" w:rsidP="00A164CA">
            <w:pPr>
              <w:rPr>
                <w:rFonts w:ascii="Times New Roman" w:eastAsia="Times New Roman" w:hAnsi="Times New Roman" w:cs="Times New Roman"/>
              </w:rPr>
            </w:pPr>
          </w:p>
          <w:p w:rsidR="00A0532A" w:rsidRPr="007B7DBC" w:rsidRDefault="00A0532A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E0220D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A164CA">
              <w:rPr>
                <w:rFonts w:ascii="Arial" w:hAnsi="Arial" w:cs="Arial"/>
                <w:sz w:val="44"/>
                <w:szCs w:val="44"/>
              </w:rPr>
              <w:t>28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A164C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A0532A">
              <w:rPr>
                <w:rFonts w:ascii="Times New Roman" w:hAnsi="Times New Roman" w:cs="Times New Roman"/>
                <w:sz w:val="24"/>
                <w:szCs w:val="24"/>
              </w:rPr>
              <w:t>/08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A164CA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C273C"/>
    <w:rsid w:val="004A3109"/>
    <w:rsid w:val="006E55FD"/>
    <w:rsid w:val="007B7DBC"/>
    <w:rsid w:val="00892904"/>
    <w:rsid w:val="008C373F"/>
    <w:rsid w:val="00A0532A"/>
    <w:rsid w:val="00A164CA"/>
    <w:rsid w:val="00D313D2"/>
    <w:rsid w:val="00E0220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B9A7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2019-08-07T11:19:00Z</dcterms:created>
  <dcterms:modified xsi:type="dcterms:W3CDTF">2019-08-07T11:19:00Z</dcterms:modified>
</cp:coreProperties>
</file>