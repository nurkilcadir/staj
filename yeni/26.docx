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36"/>
        <w:gridCol w:w="2858"/>
        <w:gridCol w:w="2423"/>
        <w:gridCol w:w="2445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namespace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WpfApplication17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///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summary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&gt;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///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Interaction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logic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Page2.xaml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///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summary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9"/>
                <w:shd w:val="clear" w:color="auto" w:fill="FFFFFF"/>
              </w:rPr>
              <w:t>&gt;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partial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Page2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Page</w:t>
            </w:r>
            <w:proofErr w:type="spellEnd"/>
            <w:proofErr w:type="gramEnd"/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Page2()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InitializeComponent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oSqlConn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da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KARTID FROM 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oSqlConn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0; i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dt.Rows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 i++)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cbxId.Items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dt.Rows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[i][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"KARTID"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kaydetme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islemi</w:t>
            </w:r>
            <w:proofErr w:type="spellEnd"/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btnKaydet_Click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cbxId.Text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kayitDate.Text.ToString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cbxId.Text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Islemkodu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.txtIslemKodu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.Text.ToString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islemaciklama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.txtİslemAciklama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.Text.ToString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.kayitDate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.Text.ToString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DateTime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.ParseExact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dd.MM.yyyy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CultureInfo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.InvariantCulture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-MM-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kayitusercode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.txtKayitUser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.Text.ToString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kayitkanalkodu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.txtKayitKanal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.Text.ToString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HomeBusinessLogic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.DetaySave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Islemkodu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kayitusercode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kayitkanalkodu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islemaciklama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"Kayıt ekleme işlemi başarılı"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Success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KardId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kısmını ve Kayıt Tarihi alanlarını boş bırakmayınız."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"Fail"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7B7DBC" w:rsidRDefault="007B7DBC" w:rsidP="007B7DB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A0532A" w:rsidRPr="007B7DBC" w:rsidRDefault="007B7DBC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  <w:bookmarkStart w:id="0" w:name="_GoBack"/>
            <w:bookmarkEnd w:id="0"/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E0220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B7DBC">
              <w:rPr>
                <w:rFonts w:ascii="Arial" w:hAnsi="Arial" w:cs="Arial"/>
                <w:sz w:val="44"/>
                <w:szCs w:val="44"/>
              </w:rPr>
              <w:t>26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7B7DBC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A0532A">
              <w:rPr>
                <w:rFonts w:ascii="Times New Roman" w:hAnsi="Times New Roman" w:cs="Times New Roman"/>
                <w:sz w:val="24"/>
                <w:szCs w:val="24"/>
              </w:rPr>
              <w:t>/08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7B7DBC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7B7DBC"/>
    <w:rsid w:val="00892904"/>
    <w:rsid w:val="008C373F"/>
    <w:rsid w:val="00A0532A"/>
    <w:rsid w:val="00D313D2"/>
    <w:rsid w:val="00E0220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B9A7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2019-08-07T11:18:00Z</dcterms:created>
  <dcterms:modified xsi:type="dcterms:W3CDTF">2019-08-07T11:18:00Z</dcterms:modified>
</cp:coreProperties>
</file>