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1"/>
        <w:gridCol w:w="2271"/>
        <w:gridCol w:w="2274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CE1B23" w:rsidRDefault="00CE1B23" w:rsidP="00CE1B23">
            <w:pPr>
              <w:rPr>
                <w:rFonts w:ascii="Times New Roman" w:eastAsia="Times New Roman" w:hAnsi="Times New Roman" w:cs="Times New Roman"/>
              </w:rPr>
            </w:pPr>
          </w:p>
          <w:p w:rsidR="00CE1B23" w:rsidRDefault="00CE1B23" w:rsidP="00CE1B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continued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CE1B23" w:rsidRDefault="00CE1B23" w:rsidP="00CE1B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here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kontrolluhn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nKarakter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cardNo.Length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ntoplam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isSecond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nKarakter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- 1; i &gt;= 0; i--)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[i] -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isSecond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* 2;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ntoplam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/ 10;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ntoplam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% 10;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isSecond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!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isSecond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ntoplam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% 10 == 0);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proofErr w:type="spellEnd"/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MasterCard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Visa,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AmericanExpress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Discover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JCB 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KartTipiBulunamadi</w:t>
            </w:r>
            <w:proofErr w:type="spellEnd"/>
            <w:proofErr w:type="gramEnd"/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FindType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Regex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@"^4[0-9]{12}(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?: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[0-9]{3})?$"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.Visa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Regex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@"^(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?: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5[1-5][0-9]{2}|222[1-9]|22[3-9][0-9]|2[3-6][0-9]{2}|27[01][0-9]|2720)[0-9]{12}$"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).Success)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.MasterCard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Regex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@"^3[47][0-9]{13}$"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.AmericanExpress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Regex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@"^6(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?: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011|5[0-9]{2})[0-9]{12}$"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.Discover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Regex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@"^(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?: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2131|1800|35\d{3})\d{11}$"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E1B23" w:rsidRDefault="00CE1B23" w:rsidP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.JCB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0D079A" w:rsidRPr="00CE1B23" w:rsidRDefault="00CE1B23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E1B23">
              <w:rPr>
                <w:rFonts w:ascii="Arial" w:hAnsi="Arial" w:cs="Arial"/>
                <w:sz w:val="44"/>
                <w:szCs w:val="44"/>
              </w:rPr>
              <w:t xml:space="preserve"> 8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proofErr w:type="spellStart"/>
            <w:r w:rsidR="00CE1B23">
              <w:rPr>
                <w:rFonts w:ascii="Times New Roman" w:hAnsi="Times New Roman" w:cs="Times New Roman"/>
              </w:rPr>
              <w:t>Card</w:t>
            </w:r>
            <w:proofErr w:type="spellEnd"/>
            <w:r w:rsidR="00CE1B23">
              <w:rPr>
                <w:rFonts w:ascii="Times New Roman" w:hAnsi="Times New Roman" w:cs="Times New Roman"/>
              </w:rPr>
              <w:t xml:space="preserve"> Validation</w:t>
            </w:r>
            <w:bookmarkStart w:id="0" w:name="_GoBack"/>
            <w:bookmarkEnd w:id="0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CE1B23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CE1B23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CE1B23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032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2019-08-07T10:42:00Z</dcterms:created>
  <dcterms:modified xsi:type="dcterms:W3CDTF">2019-08-07T10:42:00Z</dcterms:modified>
</cp:coreProperties>
</file>