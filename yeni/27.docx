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36"/>
        <w:gridCol w:w="2858"/>
        <w:gridCol w:w="2423"/>
        <w:gridCol w:w="2445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"Bir şeyler yanlış gitti, lütfen tekrar deneyiniz."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"Fail"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region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listeleme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islemi</w:t>
            </w:r>
            <w:proofErr w:type="spellEnd"/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btnListele_Click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RoutedEventArgs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e)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{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try</w:t>
            </w:r>
            <w:proofErr w:type="spellEnd"/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using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SqlConnection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@"Data Source=(LocalDB)\v11.0;AttachDbFilename=D:\Users\st900398\Documents\</w:t>
            </w:r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deneme.mdf</w:t>
            </w:r>
            <w:proofErr w:type="gram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;Integrated Security=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True;Connect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Timeout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=30"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))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{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con.Open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SqlDataAdapter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"SELECT * FROM KURYETAKIP"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con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System.Data.</w:t>
            </w:r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DataSet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();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adapvare.Fill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"KURYETAKIP"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detayList.DataContext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dsFald.Tables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"KURYETAKIP"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DefaultView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;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}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catch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{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\n"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ex.Message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MessageBoxButton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.OK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B91AF"/>
                <w:sz w:val="19"/>
                <w:shd w:val="clear" w:color="auto" w:fill="FFFFFF"/>
              </w:rPr>
              <w:t>MessageBoxImage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.Error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);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}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}</w:t>
            </w:r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      #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endregion</w:t>
            </w:r>
            <w:proofErr w:type="spellEnd"/>
          </w:p>
          <w:p w:rsidR="001C273C" w:rsidRDefault="001C273C" w:rsidP="001C273C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}</w:t>
            </w:r>
          </w:p>
          <w:p w:rsidR="001C273C" w:rsidRDefault="001C273C" w:rsidP="001C273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>}</w:t>
            </w:r>
          </w:p>
          <w:p w:rsidR="001C273C" w:rsidRDefault="001C273C" w:rsidP="001C273C">
            <w:pPr>
              <w:rPr>
                <w:rFonts w:ascii="Times New Roman" w:eastAsia="Times New Roman" w:hAnsi="Times New Roman" w:cs="Times New Roman"/>
              </w:rPr>
            </w:pPr>
          </w:p>
          <w:p w:rsidR="00A0532A" w:rsidRPr="007B7DBC" w:rsidRDefault="00A0532A" w:rsidP="00D313D2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E0220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273C">
              <w:rPr>
                <w:rFonts w:ascii="Arial" w:hAnsi="Arial" w:cs="Arial"/>
                <w:sz w:val="44"/>
                <w:szCs w:val="44"/>
              </w:rPr>
              <w:t>27</w:t>
            </w:r>
            <w:bookmarkStart w:id="0" w:name="_GoBack"/>
            <w:bookmarkEnd w:id="0"/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7B7DBC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A0532A">
              <w:rPr>
                <w:rFonts w:ascii="Times New Roman" w:hAnsi="Times New Roman" w:cs="Times New Roman"/>
                <w:sz w:val="24"/>
                <w:szCs w:val="24"/>
              </w:rPr>
              <w:t>/08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1C273C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C273C"/>
    <w:rsid w:val="004A3109"/>
    <w:rsid w:val="006E55FD"/>
    <w:rsid w:val="007B7DBC"/>
    <w:rsid w:val="00892904"/>
    <w:rsid w:val="008C373F"/>
    <w:rsid w:val="00A0532A"/>
    <w:rsid w:val="00D313D2"/>
    <w:rsid w:val="00E0220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B9A7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2019-08-07T11:19:00Z</dcterms:created>
  <dcterms:modified xsi:type="dcterms:W3CDTF">2019-08-07T11:19:00Z</dcterms:modified>
</cp:coreProperties>
</file>